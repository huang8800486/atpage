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89" w:rsidRDefault="00B9368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微软雅黑" w:eastAsia="微软雅黑" w:hAnsi="微软雅黑" w:cs="微软雅黑"/>
          <w:color w:val="auto"/>
          <w:sz w:val="21"/>
          <w:szCs w:val="21"/>
        </w:rPr>
      </w:pPr>
    </w:p>
    <w:p w:rsidR="00B93689" w:rsidRDefault="002B245E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b/>
          <w:bCs/>
          <w:color w:val="auto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auto"/>
          <w:sz w:val="40"/>
          <w:szCs w:val="40"/>
        </w:rPr>
        <w:t>AT</w:t>
      </w:r>
      <w:r>
        <w:rPr>
          <w:rFonts w:ascii="微软雅黑" w:eastAsia="微软雅黑" w:hAnsi="微软雅黑" w:cs="微软雅黑" w:hint="eastAsia"/>
          <w:b/>
          <w:bCs/>
          <w:color w:val="auto"/>
          <w:sz w:val="40"/>
          <w:szCs w:val="40"/>
        </w:rPr>
        <w:t>交易所</w:t>
      </w:r>
      <w:r>
        <w:rPr>
          <w:rFonts w:ascii="微软雅黑" w:eastAsia="微软雅黑" w:hAnsi="微软雅黑" w:cs="微软雅黑" w:hint="eastAsia"/>
          <w:b/>
          <w:bCs/>
          <w:color w:val="auto"/>
          <w:sz w:val="40"/>
          <w:szCs w:val="40"/>
        </w:rPr>
        <w:t>上币申请</w:t>
      </w:r>
      <w:r>
        <w:rPr>
          <w:rFonts w:ascii="微软雅黑" w:eastAsia="微软雅黑" w:hAnsi="微软雅黑" w:cs="微软雅黑" w:hint="eastAsia"/>
          <w:b/>
          <w:bCs/>
          <w:color w:val="auto"/>
          <w:sz w:val="40"/>
          <w:szCs w:val="40"/>
        </w:rPr>
        <w:t>表</w:t>
      </w: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3"/>
        <w:gridCol w:w="2220"/>
        <w:gridCol w:w="2220"/>
        <w:gridCol w:w="2222"/>
      </w:tblGrid>
      <w:tr w:rsidR="00B93689">
        <w:trPr>
          <w:cantSplit/>
          <w:trHeight w:val="355"/>
          <w:jc w:val="center"/>
        </w:trPr>
        <w:tc>
          <w:tcPr>
            <w:tcW w:w="9215" w:type="dxa"/>
            <w:gridSpan w:val="4"/>
            <w:tcBorders>
              <w:top w:val="nil"/>
              <w:left w:val="nil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D9E2F3" w:themeColor="accent5" w:themeTint="3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>①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>币种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>基本信息：</w:t>
            </w:r>
          </w:p>
        </w:tc>
      </w:tr>
      <w:tr w:rsidR="00B93689">
        <w:trPr>
          <w:cantSplit/>
          <w:trHeight w:val="566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u w:color="000000"/>
                <w:lang w:val="en-US" w:eastAsia="zh-CN"/>
              </w:rPr>
              <w:t>发起日期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554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中文名称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343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英文名称</w:t>
            </w:r>
          </w:p>
        </w:tc>
        <w:tc>
          <w:tcPr>
            <w:tcW w:w="22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英文简称</w:t>
            </w:r>
          </w:p>
        </w:tc>
        <w:tc>
          <w:tcPr>
            <w:tcW w:w="222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5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5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2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徽标</w:t>
            </w:r>
          </w:p>
        </w:tc>
        <w:tc>
          <w:tcPr>
            <w:tcW w:w="222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5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t>核心算法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5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u w:color="000000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u w:color="000000"/>
                <w:lang w:val="en-US" w:eastAsia="zh-CN"/>
              </w:rPr>
              <w:t>白皮书链接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5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t>项目官网链接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cantSplit/>
          <w:trHeight w:val="290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t>项目中、英文版介绍（多国语言）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</w:p>
        </w:tc>
      </w:tr>
      <w:tr w:rsidR="00B93689">
        <w:trPr>
          <w:cantSplit/>
          <w:trHeight w:val="290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blockchain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 xml:space="preserve"> explorer</w:t>
            </w:r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</w:p>
        </w:tc>
      </w:tr>
      <w:tr w:rsidR="00B93689">
        <w:trPr>
          <w:cantSplit/>
          <w:trHeight w:val="290"/>
          <w:jc w:val="center"/>
        </w:trPr>
        <w:tc>
          <w:tcPr>
            <w:tcW w:w="2553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etherscan.io</w:t>
            </w:r>
            <w:proofErr w:type="spellEnd"/>
          </w:p>
        </w:tc>
        <w:tc>
          <w:tcPr>
            <w:tcW w:w="6662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</w:p>
        </w:tc>
      </w:tr>
    </w:tbl>
    <w:p w:rsidR="00B93689" w:rsidRDefault="00B93689">
      <w:pPr>
        <w:widowControl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B93689" w:rsidRDefault="00B93689">
      <w:pPr>
        <w:widowControl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B93689" w:rsidRDefault="00B93689">
      <w:pPr>
        <w:widowControl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</w:p>
    <w:p w:rsidR="00B93689" w:rsidRDefault="00B93689">
      <w:pPr>
        <w:widowControl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B93689" w:rsidRDefault="00B93689">
      <w:pPr>
        <w:widowControl/>
        <w:jc w:val="center"/>
        <w:rPr>
          <w:rFonts w:ascii="微软雅黑" w:eastAsia="微软雅黑" w:hAnsi="微软雅黑" w:cs="微软雅黑"/>
          <w:sz w:val="24"/>
          <w:szCs w:val="24"/>
        </w:rPr>
      </w:pPr>
    </w:p>
    <w:tbl>
      <w:tblPr>
        <w:tblpPr w:leftFromText="180" w:rightFromText="180" w:vertAnchor="text" w:horzAnchor="page" w:tblpX="1318" w:tblpY="17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86"/>
        <w:gridCol w:w="6329"/>
      </w:tblGrid>
      <w:tr w:rsidR="00B93689">
        <w:trPr>
          <w:trHeight w:val="355"/>
          <w:tblHeader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 w:rsidRPr="00206260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>②</w:t>
            </w:r>
            <w:r w:rsidRPr="00206260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 xml:space="preserve">  </w:t>
            </w:r>
            <w:r w:rsidRPr="00206260"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sz w:val="28"/>
                <w:szCs w:val="28"/>
              </w:rPr>
              <w:t>核心价值：</w:t>
            </w:r>
          </w:p>
        </w:tc>
      </w:tr>
      <w:tr w:rsidR="00B93689">
        <w:trPr>
          <w:trHeight w:val="2531"/>
        </w:trPr>
        <w:tc>
          <w:tcPr>
            <w:tcW w:w="2886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br/>
            </w: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该项目的核心价值</w:t>
            </w:r>
          </w:p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val="en-US" w:eastAsia="zh-CN"/>
              </w:rPr>
              <w:t>是什么？</w:t>
            </w:r>
          </w:p>
        </w:tc>
        <w:tc>
          <w:tcPr>
            <w:tcW w:w="6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3232"/>
        </w:trPr>
        <w:tc>
          <w:tcPr>
            <w:tcW w:w="2886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br/>
            </w: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br/>
            </w: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lang w:eastAsia="zh-CN"/>
              </w:rPr>
              <w:t>为什么价值会增长？</w:t>
            </w:r>
          </w:p>
        </w:tc>
        <w:tc>
          <w:tcPr>
            <w:tcW w:w="6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383"/>
        </w:trPr>
        <w:tc>
          <w:tcPr>
            <w:tcW w:w="2886" w:type="dxa"/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  <w:u w:color="000000"/>
                <w:lang w:val="zh-CN" w:eastAsia="zh-CN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u w:color="000000"/>
                <w:lang w:val="zh-CN" w:eastAsia="zh-CN"/>
              </w:rPr>
              <w:br/>
            </w: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u w:color="000000"/>
                <w:lang w:val="zh-CN" w:eastAsia="zh-CN"/>
              </w:rPr>
              <w:t>该项目在未来</w:t>
            </w:r>
          </w:p>
          <w:p w:rsidR="00B93689" w:rsidRDefault="002B245E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4"/>
                <w:szCs w:val="24"/>
                <w:u w:color="000000"/>
                <w:lang w:val="zh-CN" w:eastAsia="zh-CN"/>
              </w:rPr>
              <w:t>如何进行落地应用？</w:t>
            </w:r>
          </w:p>
        </w:tc>
        <w:tc>
          <w:tcPr>
            <w:tcW w:w="632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color w:val="auto"/>
                <w:sz w:val="24"/>
                <w:szCs w:val="24"/>
              </w:rPr>
            </w:pPr>
          </w:p>
        </w:tc>
      </w:tr>
    </w:tbl>
    <w:p w:rsidR="00B93689" w:rsidRDefault="002B245E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b/>
          <w:bCs/>
          <w:color w:val="FFFFFF" w:themeColor="background1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kern w:val="2"/>
          <w:sz w:val="32"/>
          <w:szCs w:val="32"/>
          <w:u w:color="000000"/>
        </w:rPr>
        <w:br w:type="page"/>
      </w:r>
    </w:p>
    <w:tbl>
      <w:tblPr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2836"/>
        <w:gridCol w:w="1902"/>
        <w:gridCol w:w="2126"/>
        <w:gridCol w:w="2351"/>
      </w:tblGrid>
      <w:tr w:rsidR="00B93689">
        <w:trPr>
          <w:trHeight w:val="355"/>
          <w:jc w:val="center"/>
        </w:trPr>
        <w:tc>
          <w:tcPr>
            <w:tcW w:w="9215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lastRenderedPageBreak/>
              <w:t>③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币种</w:t>
            </w: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众筹时间、数量、价格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众筹中有多少人参与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筹码分配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众筹结束时间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融资总额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项目当前市值</w:t>
            </w: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融资计划</w:t>
            </w:r>
          </w:p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币种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公开发售价格、时间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335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发展现状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3689" w:rsidRDefault="002B245E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b/>
          <w:bCs/>
          <w:color w:val="FFFFFF" w:themeColor="background1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kern w:val="2"/>
          <w:sz w:val="32"/>
          <w:szCs w:val="32"/>
          <w:u w:color="000000"/>
        </w:rPr>
        <w:br w:type="page"/>
      </w:r>
    </w:p>
    <w:tbl>
      <w:tblPr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2836"/>
        <w:gridCol w:w="1902"/>
        <w:gridCol w:w="2126"/>
        <w:gridCol w:w="2351"/>
      </w:tblGrid>
      <w:tr w:rsidR="00B93689">
        <w:trPr>
          <w:trHeight w:val="355"/>
          <w:jc w:val="center"/>
        </w:trPr>
        <w:tc>
          <w:tcPr>
            <w:tcW w:w="9215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lastRenderedPageBreak/>
              <w:t>④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 xml:space="preserve"> 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团队信息：</w:t>
            </w:r>
          </w:p>
        </w:tc>
      </w:tr>
      <w:tr w:rsidR="00B93689">
        <w:trPr>
          <w:trHeight w:val="305"/>
          <w:jc w:val="center"/>
        </w:trPr>
        <w:tc>
          <w:tcPr>
            <w:tcW w:w="2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项目发起主体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间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注册地点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项目创始人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主要的团队成员有哪些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请添加主要成员的身份信息（如身份证，护照等）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项目主要成员简介</w:t>
            </w:r>
          </w:p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及联系方式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788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项目其他成员联系方式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项目主要成员是否有区块链相关背景？如果有请详细说明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项目主要成员是否有项目相关行业经验？如果有请详细说明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项目团队成员都是全职么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102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widowControl/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团队成员有在其他项目、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 xml:space="preserve">token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4"/>
                <w:szCs w:val="24"/>
              </w:rPr>
              <w:t>中工作么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3689" w:rsidRDefault="002B245E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</w:rPr>
        <w:t>注：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</w:rPr>
        <w:t>并上传资质文件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</w:rPr>
        <w:t>技术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</w:rPr>
        <w:t>)</w:t>
      </w:r>
    </w:p>
    <w:tbl>
      <w:tblPr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2836"/>
        <w:gridCol w:w="1902"/>
        <w:gridCol w:w="2126"/>
        <w:gridCol w:w="2351"/>
      </w:tblGrid>
      <w:tr w:rsidR="00B93689">
        <w:trPr>
          <w:trHeight w:val="355"/>
          <w:jc w:val="center"/>
        </w:trPr>
        <w:tc>
          <w:tcPr>
            <w:tcW w:w="9215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lastRenderedPageBreak/>
              <w:t>⑤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 xml:space="preserve"> 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市值：</w:t>
            </w:r>
          </w:p>
        </w:tc>
      </w:tr>
      <w:tr w:rsidR="00B93689">
        <w:trPr>
          <w:trHeight w:val="305"/>
          <w:jc w:val="center"/>
        </w:trPr>
        <w:tc>
          <w:tcPr>
            <w:tcW w:w="2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你的数字资产目前的市值是多少？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总供给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总循环供应（流通量）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目前的资产持有占比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你的项目目前正在交易哪些交易所？（已上线平台）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3689" w:rsidRDefault="00B93689">
      <w:pPr>
        <w:jc w:val="center"/>
        <w:rPr>
          <w:rFonts w:ascii="微软雅黑" w:eastAsia="微软雅黑" w:hAnsi="微软雅黑" w:cs="微软雅黑"/>
        </w:rPr>
      </w:pPr>
    </w:p>
    <w:tbl>
      <w:tblPr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2836"/>
        <w:gridCol w:w="1885"/>
        <w:gridCol w:w="2130"/>
        <w:gridCol w:w="2364"/>
      </w:tblGrid>
      <w:tr w:rsidR="00B93689">
        <w:trPr>
          <w:trHeight w:val="355"/>
          <w:jc w:val="center"/>
        </w:trPr>
        <w:tc>
          <w:tcPr>
            <w:tcW w:w="9215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⑥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 xml:space="preserve"> 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社区和技术</w:t>
            </w:r>
          </w:p>
        </w:tc>
      </w:tr>
      <w:tr w:rsidR="00B93689">
        <w:trPr>
          <w:trHeight w:val="859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你目前有多少用户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180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你目前的社区建设（社区量及活跃用户量）（用户人群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人均持币数）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你的钱包（是否是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ERC20,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独立钱包等等）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5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钱包的下载地址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钱包适配指引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1022"/>
          <w:jc w:val="center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合约地址</w:t>
            </w:r>
          </w:p>
        </w:tc>
        <w:tc>
          <w:tcPr>
            <w:tcW w:w="6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46"/>
        <w:tblW w:w="9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/>
      </w:tblPr>
      <w:tblGrid>
        <w:gridCol w:w="2836"/>
        <w:gridCol w:w="6379"/>
      </w:tblGrid>
      <w:tr w:rsidR="00B93689">
        <w:trPr>
          <w:trHeight w:val="355"/>
        </w:trPr>
        <w:tc>
          <w:tcPr>
            <w:tcW w:w="921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lastRenderedPageBreak/>
              <w:t>⑦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 xml:space="preserve"> 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2"/>
                <w:sz w:val="32"/>
                <w:szCs w:val="32"/>
                <w:u w:color="000000"/>
              </w:rPr>
              <w:t>活动与推广</w:t>
            </w:r>
          </w:p>
        </w:tc>
      </w:tr>
      <w:tr w:rsidR="00B93689">
        <w:trPr>
          <w:trHeight w:val="305"/>
        </w:trPr>
        <w:tc>
          <w:tcPr>
            <w:tcW w:w="2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活动方案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75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活动预算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其他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1719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Twitter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Telegram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电报链接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93689">
        <w:trPr>
          <w:trHeight w:val="290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近期推广计划</w:t>
            </w:r>
          </w:p>
          <w:p w:rsidR="00B93689" w:rsidRDefault="002B24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（一年内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三年内）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689" w:rsidRDefault="00B9368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B93689" w:rsidRDefault="00B93689">
      <w:pPr>
        <w:rPr>
          <w:rFonts w:ascii="微软雅黑" w:eastAsia="微软雅黑" w:hAnsi="微软雅黑" w:cs="微软雅黑"/>
        </w:rPr>
      </w:pPr>
    </w:p>
    <w:p w:rsidR="00B93689" w:rsidRDefault="00B93689">
      <w:pPr>
        <w:rPr>
          <w:rFonts w:ascii="微软雅黑" w:eastAsia="微软雅黑" w:hAnsi="微软雅黑" w:cs="微软雅黑"/>
        </w:rPr>
      </w:pPr>
    </w:p>
    <w:p w:rsidR="00B93689" w:rsidRDefault="00B93689">
      <w:pPr>
        <w:rPr>
          <w:rFonts w:ascii="微软雅黑" w:eastAsia="微软雅黑" w:hAnsi="微软雅黑" w:cs="微软雅黑"/>
        </w:rPr>
      </w:pPr>
    </w:p>
    <w:p w:rsidR="00B93689" w:rsidRDefault="002B245E">
      <w:pPr>
        <w:widowControl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微软雅黑" w:eastAsia="微软雅黑" w:hAnsi="微软雅黑" w:cs="微软雅黑"/>
          <w:b/>
          <w:bCs/>
          <w:color w:val="000000" w:themeColor="text1"/>
          <w:kern w:val="0"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48"/>
          <w:szCs w:val="48"/>
        </w:rPr>
        <w:t>承诺书</w:t>
      </w:r>
    </w:p>
    <w:p w:rsidR="00B93689" w:rsidRDefault="00B93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22"/>
        </w:rPr>
      </w:pPr>
    </w:p>
    <w:p w:rsidR="00B93689" w:rsidRDefault="002B24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</w:rPr>
      </w:pPr>
      <w:r>
        <w:rPr>
          <w:rFonts w:ascii="Helvetica" w:hAnsi="Helvetica" w:cs="Helvetica"/>
          <w:color w:val="000000" w:themeColor="text1"/>
          <w:kern w:val="0"/>
          <w:sz w:val="22"/>
        </w:rPr>
        <w:t xml:space="preserve"> 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22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我承诺，我向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AT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交易所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提供的全部信息均真实，准确，如有不实我愿承担全部后果。同时，如果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AT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交易所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认为您的代币有潜在风险，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AT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交易所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有权在任何时间、因为任何原因下架您的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币种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。</w:t>
      </w:r>
    </w:p>
    <w:p w:rsidR="00B93689" w:rsidRDefault="002B24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                                                                                                                   </w:t>
      </w:r>
    </w:p>
    <w:p w:rsidR="00B93689" w:rsidRDefault="002B24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</w:t>
      </w:r>
    </w:p>
    <w:p w:rsidR="00B93689" w:rsidRDefault="002B245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   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承诺人签名：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       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     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承诺日期：</w:t>
      </w:r>
    </w:p>
    <w:p w:rsidR="00B93689" w:rsidRDefault="00B93689">
      <w:pPr>
        <w:rPr>
          <w:rFonts w:ascii="微软雅黑" w:eastAsia="微软雅黑" w:hAnsi="微软雅黑" w:cs="微软雅黑"/>
        </w:rPr>
      </w:pPr>
    </w:p>
    <w:sectPr w:rsidR="00B93689" w:rsidSect="00B936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45E" w:rsidRDefault="002B245E" w:rsidP="00B93689">
      <w:r>
        <w:separator/>
      </w:r>
    </w:p>
  </w:endnote>
  <w:endnote w:type="continuationSeparator" w:id="0">
    <w:p w:rsidR="002B245E" w:rsidRDefault="002B245E" w:rsidP="00B93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45E" w:rsidRDefault="002B245E" w:rsidP="00B93689">
      <w:r>
        <w:separator/>
      </w:r>
    </w:p>
  </w:footnote>
  <w:footnote w:type="continuationSeparator" w:id="0">
    <w:p w:rsidR="002B245E" w:rsidRDefault="002B245E" w:rsidP="00B936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89" w:rsidRDefault="002B245E">
    <w:pPr>
      <w:pStyle w:val="a4"/>
    </w:pPr>
    <w:bookmarkStart w:id="0" w:name="_GoBack"/>
    <w:bookmarkEnd w:id="0"/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-694055</wp:posOffset>
          </wp:positionH>
          <wp:positionV relativeFrom="paragraph">
            <wp:posOffset>-121920</wp:posOffset>
          </wp:positionV>
          <wp:extent cx="1606550" cy="396240"/>
          <wp:effectExtent l="0" t="0" r="12700" b="3810"/>
          <wp:wrapNone/>
          <wp:docPr id="6" name="图片 6" descr="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55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2" name="WordPictureWatermark56946" descr="AT交易所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56946" descr="AT交易所LOGO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6B5A31"/>
    <w:rsid w:val="00064F48"/>
    <w:rsid w:val="00092655"/>
    <w:rsid w:val="000C481B"/>
    <w:rsid w:val="00206260"/>
    <w:rsid w:val="002B2405"/>
    <w:rsid w:val="002B245E"/>
    <w:rsid w:val="005E7423"/>
    <w:rsid w:val="00604072"/>
    <w:rsid w:val="006C3BF2"/>
    <w:rsid w:val="00777F71"/>
    <w:rsid w:val="00803FBE"/>
    <w:rsid w:val="00B17AB7"/>
    <w:rsid w:val="00B20567"/>
    <w:rsid w:val="00B93689"/>
    <w:rsid w:val="00BB1F3C"/>
    <w:rsid w:val="00DB572A"/>
    <w:rsid w:val="00DC07F7"/>
    <w:rsid w:val="00EB2AB8"/>
    <w:rsid w:val="00F41C60"/>
    <w:rsid w:val="00F51A89"/>
    <w:rsid w:val="00FC3E6B"/>
    <w:rsid w:val="00FD65AC"/>
    <w:rsid w:val="00FF1C89"/>
    <w:rsid w:val="00FF244E"/>
    <w:rsid w:val="018B54CD"/>
    <w:rsid w:val="02265581"/>
    <w:rsid w:val="02D35D8D"/>
    <w:rsid w:val="03DC38D3"/>
    <w:rsid w:val="057E27E0"/>
    <w:rsid w:val="06E20684"/>
    <w:rsid w:val="07463063"/>
    <w:rsid w:val="08613F47"/>
    <w:rsid w:val="0A7A6A23"/>
    <w:rsid w:val="0B746620"/>
    <w:rsid w:val="0B8D6D08"/>
    <w:rsid w:val="0C0578BC"/>
    <w:rsid w:val="0ED824E9"/>
    <w:rsid w:val="10625268"/>
    <w:rsid w:val="10C80794"/>
    <w:rsid w:val="12561492"/>
    <w:rsid w:val="12D722A7"/>
    <w:rsid w:val="13156F7D"/>
    <w:rsid w:val="1329154F"/>
    <w:rsid w:val="13CB06EB"/>
    <w:rsid w:val="13E513A9"/>
    <w:rsid w:val="140F08F1"/>
    <w:rsid w:val="1512150B"/>
    <w:rsid w:val="15291B5E"/>
    <w:rsid w:val="156B5A31"/>
    <w:rsid w:val="163F27A3"/>
    <w:rsid w:val="16AC2D5C"/>
    <w:rsid w:val="19087170"/>
    <w:rsid w:val="1ADC4CA1"/>
    <w:rsid w:val="1BD71AE9"/>
    <w:rsid w:val="1C2A6ECA"/>
    <w:rsid w:val="225942B2"/>
    <w:rsid w:val="229C0139"/>
    <w:rsid w:val="22A02587"/>
    <w:rsid w:val="243B4396"/>
    <w:rsid w:val="24452616"/>
    <w:rsid w:val="275928F5"/>
    <w:rsid w:val="277258C2"/>
    <w:rsid w:val="27EF6BE9"/>
    <w:rsid w:val="2AA344DC"/>
    <w:rsid w:val="2ABC10FB"/>
    <w:rsid w:val="2DEF6DD0"/>
    <w:rsid w:val="2ECE60FE"/>
    <w:rsid w:val="2F4370D3"/>
    <w:rsid w:val="2F626BB6"/>
    <w:rsid w:val="30294A59"/>
    <w:rsid w:val="31370B20"/>
    <w:rsid w:val="316466B8"/>
    <w:rsid w:val="31EF4857"/>
    <w:rsid w:val="329D3238"/>
    <w:rsid w:val="3312704B"/>
    <w:rsid w:val="33623ACE"/>
    <w:rsid w:val="34DE12BF"/>
    <w:rsid w:val="35473F75"/>
    <w:rsid w:val="35542EE6"/>
    <w:rsid w:val="35DD11D6"/>
    <w:rsid w:val="37D94182"/>
    <w:rsid w:val="38CB76F9"/>
    <w:rsid w:val="390C4505"/>
    <w:rsid w:val="3AAF7BEC"/>
    <w:rsid w:val="3C1A1E5A"/>
    <w:rsid w:val="3D3A4952"/>
    <w:rsid w:val="3D3C7075"/>
    <w:rsid w:val="3E324009"/>
    <w:rsid w:val="406B6497"/>
    <w:rsid w:val="409F0444"/>
    <w:rsid w:val="40A070BF"/>
    <w:rsid w:val="43BA2753"/>
    <w:rsid w:val="442A356A"/>
    <w:rsid w:val="45807EAA"/>
    <w:rsid w:val="477710A1"/>
    <w:rsid w:val="47C6182D"/>
    <w:rsid w:val="48F11787"/>
    <w:rsid w:val="49D553C3"/>
    <w:rsid w:val="4AD863E6"/>
    <w:rsid w:val="4B957279"/>
    <w:rsid w:val="4C1453CF"/>
    <w:rsid w:val="4CAC492C"/>
    <w:rsid w:val="4E172C18"/>
    <w:rsid w:val="500920F5"/>
    <w:rsid w:val="5167683B"/>
    <w:rsid w:val="519F3C52"/>
    <w:rsid w:val="536F1F0D"/>
    <w:rsid w:val="53D3647A"/>
    <w:rsid w:val="54417FEB"/>
    <w:rsid w:val="55E804D5"/>
    <w:rsid w:val="598A01E6"/>
    <w:rsid w:val="5A8B5C35"/>
    <w:rsid w:val="5BD07887"/>
    <w:rsid w:val="5DD022B4"/>
    <w:rsid w:val="5DE27CA1"/>
    <w:rsid w:val="5E0064D5"/>
    <w:rsid w:val="5EE13EAB"/>
    <w:rsid w:val="5F8F550A"/>
    <w:rsid w:val="60210173"/>
    <w:rsid w:val="62137797"/>
    <w:rsid w:val="62F77384"/>
    <w:rsid w:val="645F0D25"/>
    <w:rsid w:val="65D378F7"/>
    <w:rsid w:val="6ADA4E60"/>
    <w:rsid w:val="6C275A56"/>
    <w:rsid w:val="6C6D2C66"/>
    <w:rsid w:val="6D535020"/>
    <w:rsid w:val="6FDC566B"/>
    <w:rsid w:val="70213CCB"/>
    <w:rsid w:val="72902DFE"/>
    <w:rsid w:val="72BF3423"/>
    <w:rsid w:val="732E2531"/>
    <w:rsid w:val="73577DB8"/>
    <w:rsid w:val="736A3888"/>
    <w:rsid w:val="759409BF"/>
    <w:rsid w:val="75B35635"/>
    <w:rsid w:val="76B454AE"/>
    <w:rsid w:val="77C3069F"/>
    <w:rsid w:val="7AFC66B8"/>
    <w:rsid w:val="7C9236A3"/>
    <w:rsid w:val="7CE3231B"/>
    <w:rsid w:val="7F3D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368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936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rsid w:val="00B936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3">
    <w:name w:val="表格样式 3"/>
    <w:uiPriority w:val="99"/>
    <w:qFormat/>
    <w:rsid w:val="00B9368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宋体" w:hAnsi="Helvetica" w:cs="Arial Unicode MS"/>
      <w:color w:val="FEFFFE"/>
      <w:u w:color="FEFFFE"/>
    </w:rPr>
  </w:style>
  <w:style w:type="paragraph" w:customStyle="1" w:styleId="6">
    <w:name w:val="表格样式 6"/>
    <w:uiPriority w:val="99"/>
    <w:qFormat/>
    <w:rsid w:val="00B9368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eastAsia="宋体" w:hAnsi="Arial Unicode MS" w:cs="Arial Unicode MS"/>
      <w:color w:val="357CA2"/>
      <w:u w:color="357CA2"/>
      <w:lang w:val="ja-JP" w:eastAsia="ja-JP"/>
    </w:rPr>
  </w:style>
  <w:style w:type="paragraph" w:customStyle="1" w:styleId="2">
    <w:name w:val="表格样式 2"/>
    <w:uiPriority w:val="99"/>
    <w:qFormat/>
    <w:rsid w:val="00B9368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宋体" w:hAnsi="Helvetica" w:cs="Helvetica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15</TotalTime>
  <Pages>7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╭ㄨ↑@0 ╯斌</dc:creator>
  <cp:lastModifiedBy>Administrator</cp:lastModifiedBy>
  <cp:revision>26</cp:revision>
  <dcterms:created xsi:type="dcterms:W3CDTF">2018-05-09T02:15:00Z</dcterms:created>
  <dcterms:modified xsi:type="dcterms:W3CDTF">2018-07-06T01:45:00Z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